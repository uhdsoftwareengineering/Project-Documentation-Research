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8BC1A" w14:textId="158662B8" w:rsidR="00040D94" w:rsidRDefault="00040D94" w:rsidP="00040D94">
      <w:pPr>
        <w:pStyle w:val="Level1"/>
      </w:pPr>
      <w:r>
        <w:t>pROJECT tITLE</w:t>
      </w:r>
    </w:p>
    <w:p w14:paraId="7F131CA3" w14:textId="20AAF22C" w:rsidR="00040D94" w:rsidRDefault="00040D94" w:rsidP="00040D94">
      <w:r>
        <w:t>TBD</w:t>
      </w:r>
    </w:p>
    <w:p w14:paraId="4BB2EE11" w14:textId="31CA8F10" w:rsidR="00040D94" w:rsidRDefault="00040D94" w:rsidP="00040D94">
      <w:pPr>
        <w:pStyle w:val="Level1"/>
      </w:pPr>
      <w:r>
        <w:t>Team name</w:t>
      </w:r>
    </w:p>
    <w:p w14:paraId="42DF399F" w14:textId="59194951" w:rsidR="00040D94" w:rsidRDefault="00040D94" w:rsidP="00040D94">
      <w:r>
        <w:t>TBD</w:t>
      </w:r>
    </w:p>
    <w:p w14:paraId="3A1E7F45" w14:textId="487DEAAD" w:rsidR="00040D94" w:rsidRDefault="00040D94" w:rsidP="00040D94">
      <w:pPr>
        <w:pStyle w:val="Level1"/>
      </w:pPr>
      <w:r>
        <w:t>Team members</w:t>
      </w:r>
    </w:p>
    <w:p w14:paraId="21A0D1FB" w14:textId="5238BE1C" w:rsidR="00040D94" w:rsidRDefault="00040D94" w:rsidP="00040D94">
      <w:r>
        <w:t xml:space="preserve">Emmanuel </w:t>
      </w:r>
      <w:proofErr w:type="spellStart"/>
      <w:r>
        <w:t>Ogunkoya</w:t>
      </w:r>
      <w:proofErr w:type="spellEnd"/>
      <w:r>
        <w:t xml:space="preserve">, Jonathan Thomas, </w:t>
      </w:r>
      <w:proofErr w:type="spellStart"/>
      <w:r>
        <w:t>Savorn</w:t>
      </w:r>
      <w:proofErr w:type="spellEnd"/>
      <w:r>
        <w:t xml:space="preserve"> Sam, Christopher Kania, Aaron </w:t>
      </w:r>
      <w:proofErr w:type="spellStart"/>
      <w:r>
        <w:t>Raoofi</w:t>
      </w:r>
      <w:proofErr w:type="spellEnd"/>
    </w:p>
    <w:p w14:paraId="65E22A83" w14:textId="77777777" w:rsidR="00040D94" w:rsidRDefault="00040D94" w:rsidP="00040D94"/>
    <w:p w14:paraId="27C20B35" w14:textId="236BC2D8" w:rsidR="00DC5C4E" w:rsidRPr="002E70E9" w:rsidRDefault="00040D94" w:rsidP="00040D94">
      <w:pPr>
        <w:pStyle w:val="TOCTitle"/>
        <w:jc w:val="left"/>
      </w:pPr>
      <w:r>
        <w:t>Table of Contents</w:t>
      </w:r>
    </w:p>
    <w:p w14:paraId="3299562A" w14:textId="33D3FFDC" w:rsidR="00DC5C4E" w:rsidRPr="00AF7456" w:rsidRDefault="00040D94" w:rsidP="00AF7456">
      <w:pPr>
        <w:pStyle w:val="Level2"/>
      </w:pPr>
      <w:r>
        <w:rPr>
          <w:webHidden/>
        </w:rPr>
        <w:t xml:space="preserve">Project Title </w:t>
      </w:r>
      <w:r w:rsidR="00DC5C4E" w:rsidRPr="00AF7456">
        <w:rPr>
          <w:webHidden/>
        </w:rPr>
        <w:tab/>
      </w:r>
      <w:r>
        <w:rPr>
          <w:webHidden/>
        </w:rPr>
        <w:t>1</w:t>
      </w:r>
    </w:p>
    <w:p w14:paraId="3FEE4271" w14:textId="36225253" w:rsidR="00DC5C4E" w:rsidRPr="00AF7456" w:rsidRDefault="00040D94" w:rsidP="00AF7456">
      <w:pPr>
        <w:pStyle w:val="Level2"/>
      </w:pPr>
      <w:r>
        <w:rPr>
          <w:webHidden/>
        </w:rPr>
        <w:t>Team Name</w:t>
      </w:r>
      <w:r w:rsidR="00DC5C4E" w:rsidRPr="00AF7456">
        <w:rPr>
          <w:webHidden/>
        </w:rPr>
        <w:tab/>
      </w:r>
      <w:r>
        <w:rPr>
          <w:webHidden/>
        </w:rPr>
        <w:t>1</w:t>
      </w:r>
    </w:p>
    <w:p w14:paraId="3277D2B3" w14:textId="5D7D7FF2" w:rsidR="00DC5C4E" w:rsidRPr="00AF7456" w:rsidRDefault="00040D94" w:rsidP="00AF7456">
      <w:pPr>
        <w:pStyle w:val="Level2"/>
      </w:pPr>
      <w:r>
        <w:rPr>
          <w:webHidden/>
        </w:rPr>
        <w:t>Team Members</w:t>
      </w:r>
      <w:r w:rsidR="00DC5C4E" w:rsidRPr="00AF7456">
        <w:rPr>
          <w:webHidden/>
        </w:rPr>
        <w:tab/>
      </w:r>
      <w:r>
        <w:rPr>
          <w:webHidden/>
        </w:rPr>
        <w:t>1</w:t>
      </w:r>
    </w:p>
    <w:p w14:paraId="610BD232" w14:textId="4B6B8FBB" w:rsidR="00040D94" w:rsidRPr="0003028F" w:rsidRDefault="00040D94" w:rsidP="00040D94">
      <w:pPr>
        <w:pStyle w:val="Level2"/>
        <w:ind w:left="0"/>
      </w:pPr>
      <w:r>
        <w:rPr>
          <w:webHidden/>
        </w:rPr>
        <w:t xml:space="preserve">Abstract </w:t>
      </w:r>
      <w:r w:rsidR="00DC5C4E" w:rsidRPr="0003028F">
        <w:rPr>
          <w:webHidden/>
        </w:rPr>
        <w:tab/>
      </w:r>
      <w:r>
        <w:rPr>
          <w:webHidden/>
        </w:rPr>
        <w:t>2</w:t>
      </w:r>
    </w:p>
    <w:p w14:paraId="20E42CD2" w14:textId="520DB11F" w:rsidR="00DC5C4E" w:rsidRPr="00AF7456" w:rsidRDefault="00040D94" w:rsidP="00040D94">
      <w:pPr>
        <w:pStyle w:val="Level2"/>
        <w:ind w:left="0"/>
      </w:pPr>
      <w:r>
        <w:rPr>
          <w:webHidden/>
        </w:rPr>
        <w:t>Mission Statement</w:t>
      </w:r>
      <w:r w:rsidR="00DC5C4E" w:rsidRPr="00AF7456">
        <w:rPr>
          <w:webHidden/>
        </w:rPr>
        <w:tab/>
      </w:r>
      <w:r>
        <w:rPr>
          <w:webHidden/>
        </w:rPr>
        <w:t>2</w:t>
      </w:r>
    </w:p>
    <w:p w14:paraId="6C9844D6" w14:textId="5A469C9E" w:rsidR="00DC5C4E" w:rsidRPr="00AF7456" w:rsidRDefault="00FA670E" w:rsidP="00FA670E">
      <w:pPr>
        <w:pStyle w:val="Level2"/>
        <w:ind w:left="0"/>
      </w:pPr>
      <w:r>
        <w:rPr>
          <w:webHidden/>
        </w:rPr>
        <w:t>Mission Objectives</w:t>
      </w:r>
      <w:r w:rsidR="00DC5C4E" w:rsidRPr="00AF7456">
        <w:rPr>
          <w:webHidden/>
        </w:rPr>
        <w:tab/>
      </w:r>
      <w:r>
        <w:rPr>
          <w:webHidden/>
        </w:rPr>
        <w:t>2</w:t>
      </w:r>
    </w:p>
    <w:p w14:paraId="2895A9B3" w14:textId="66E9A7C3" w:rsidR="00DC5C4E" w:rsidRPr="00AF7456" w:rsidRDefault="00FA670E" w:rsidP="00FA670E">
      <w:pPr>
        <w:pStyle w:val="Level3"/>
        <w:ind w:left="0"/>
      </w:pPr>
      <w:r>
        <w:rPr>
          <w:i w:val="0"/>
          <w:webHidden/>
        </w:rPr>
        <w:t>Software Project Management Plan</w:t>
      </w:r>
      <w:bookmarkStart w:id="0" w:name="_GoBack"/>
      <w:bookmarkEnd w:id="0"/>
      <w:r w:rsidR="00DC5C4E" w:rsidRPr="00AF7456">
        <w:rPr>
          <w:webHidden/>
        </w:rPr>
        <w:tab/>
      </w:r>
      <w:r w:rsidRPr="00FA670E">
        <w:rPr>
          <w:i w:val="0"/>
          <w:webHidden/>
        </w:rPr>
        <w:t>2</w:t>
      </w:r>
    </w:p>
    <w:p w14:paraId="109BF77F" w14:textId="77777777" w:rsidR="00DC5C4E" w:rsidRPr="00AF7456" w:rsidRDefault="000A3F48" w:rsidP="00AF7456">
      <w:pPr>
        <w:pStyle w:val="Level3"/>
      </w:pPr>
      <w:sdt>
        <w:sdtPr>
          <w:rPr>
            <w:webHidden/>
          </w:rPr>
          <w:id w:val="372579575"/>
          <w:placeholder>
            <w:docPart w:val="85D1EA8858F54A24A53EC6947A01C349"/>
          </w:placeholder>
          <w:temporary/>
          <w:showingPlcHdr/>
        </w:sdtPr>
        <w:sdtContent>
          <w:r w:rsidR="00AF7456" w:rsidRPr="00AF7456">
            <w:t>Subsection 2.2.b</w:t>
          </w:r>
        </w:sdtContent>
      </w:sdt>
      <w:r w:rsidR="00DC5C4E" w:rsidRPr="00AF7456">
        <w:rPr>
          <w:webHidden/>
        </w:rPr>
        <w:tab/>
      </w:r>
      <w:sdt>
        <w:sdtPr>
          <w:rPr>
            <w:webHidden/>
          </w:rPr>
          <w:id w:val="372579924"/>
          <w:placeholder>
            <w:docPart w:val="ED7BCFEACA964FF7A2731F58549126EA"/>
          </w:placeholder>
          <w:temporary/>
          <w:showingPlcHdr/>
        </w:sdtPr>
        <w:sdtContent>
          <w:r w:rsidR="00AF7456" w:rsidRPr="00AF7456">
            <w:rPr>
              <w:webHidden/>
            </w:rPr>
            <w:t>#</w:t>
          </w:r>
        </w:sdtContent>
      </w:sdt>
    </w:p>
    <w:p w14:paraId="4A7270D8" w14:textId="77777777" w:rsidR="00DC5C4E" w:rsidRPr="00AF7456" w:rsidRDefault="000A3F48" w:rsidP="00AF7456">
      <w:pPr>
        <w:pStyle w:val="Level3"/>
      </w:pPr>
      <w:sdt>
        <w:sdtPr>
          <w:rPr>
            <w:webHidden/>
          </w:rPr>
          <w:id w:val="372579604"/>
          <w:placeholder>
            <w:docPart w:val="B4F2B32DB9E74AF0849D7CCFB65DE5DC"/>
          </w:placeholder>
          <w:temporary/>
          <w:showingPlcHdr/>
        </w:sdtPr>
        <w:sdtContent>
          <w:r w:rsidR="00AF7456" w:rsidRPr="00AF7456">
            <w:t>Subsection 2.2.c</w:t>
          </w:r>
        </w:sdtContent>
      </w:sdt>
      <w:r w:rsidR="00DC5C4E" w:rsidRPr="00AF7456">
        <w:rPr>
          <w:webHidden/>
        </w:rPr>
        <w:tab/>
      </w:r>
      <w:sdt>
        <w:sdtPr>
          <w:rPr>
            <w:webHidden/>
          </w:rPr>
          <w:id w:val="372579925"/>
          <w:placeholder>
            <w:docPart w:val="3C3DDFA5DAA647C4A141F43F0273F834"/>
          </w:placeholder>
          <w:temporary/>
          <w:showingPlcHdr/>
        </w:sdtPr>
        <w:sdtContent>
          <w:r w:rsidR="00AF7456" w:rsidRPr="00AF7456">
            <w:rPr>
              <w:webHidden/>
            </w:rPr>
            <w:t>#</w:t>
          </w:r>
        </w:sdtContent>
      </w:sdt>
    </w:p>
    <w:p w14:paraId="235FE0AB" w14:textId="77777777" w:rsidR="00DC5C4E" w:rsidRPr="00AF7456" w:rsidRDefault="000A3F48" w:rsidP="00AF7456">
      <w:pPr>
        <w:pStyle w:val="Level2"/>
      </w:pPr>
      <w:sdt>
        <w:sdtPr>
          <w:rPr>
            <w:webHidden/>
          </w:rPr>
          <w:id w:val="372579633"/>
          <w:placeholder>
            <w:docPart w:val="34A4E1DE462A47148B00973C84774033"/>
          </w:placeholder>
          <w:temporary/>
          <w:showingPlcHdr/>
        </w:sdtPr>
        <w:sdtContent>
          <w:r w:rsidR="00AF7456" w:rsidRPr="00AF7456">
            <w:t>Section 2.3</w:t>
          </w:r>
        </w:sdtContent>
      </w:sdt>
      <w:r w:rsidR="00DC5C4E" w:rsidRPr="00AF7456">
        <w:rPr>
          <w:webHidden/>
        </w:rPr>
        <w:tab/>
      </w:r>
      <w:sdt>
        <w:sdtPr>
          <w:rPr>
            <w:webHidden/>
          </w:rPr>
          <w:id w:val="372579926"/>
          <w:placeholder>
            <w:docPart w:val="9A992692F7AD44EE88E1F6C0EDED6884"/>
          </w:placeholder>
          <w:temporary/>
          <w:showingPlcHdr/>
        </w:sdtPr>
        <w:sdtContent>
          <w:r w:rsidR="00AF7456" w:rsidRPr="00AF7456">
            <w:rPr>
              <w:webHidden/>
            </w:rPr>
            <w:t>#</w:t>
          </w:r>
        </w:sdtContent>
      </w:sdt>
    </w:p>
    <w:p w14:paraId="303ABD90" w14:textId="77777777" w:rsidR="00DC5C4E" w:rsidRPr="0003028F" w:rsidRDefault="000A3F48" w:rsidP="0003028F">
      <w:pPr>
        <w:pStyle w:val="Level1"/>
      </w:pPr>
      <w:sdt>
        <w:sdtPr>
          <w:rPr>
            <w:webHidden/>
          </w:rPr>
          <w:id w:val="372579661"/>
          <w:placeholder>
            <w:docPart w:val="EBA157FE33A8436E8646B80440EE5544"/>
          </w:placeholder>
          <w:temporary/>
          <w:showingPlcHdr/>
        </w:sdtPr>
        <w:sdtContent>
          <w:r w:rsidR="00AF7456" w:rsidRPr="0003028F">
            <w:t>Chapter 3</w:t>
          </w:r>
        </w:sdtContent>
      </w:sdt>
      <w:r w:rsidR="00DC5C4E" w:rsidRPr="0003028F">
        <w:rPr>
          <w:webHidden/>
        </w:rPr>
        <w:tab/>
      </w:r>
      <w:sdt>
        <w:sdtPr>
          <w:rPr>
            <w:webHidden/>
          </w:rPr>
          <w:id w:val="372579927"/>
          <w:placeholder>
            <w:docPart w:val="82E637DA1AC142D981B258BED84F935E"/>
          </w:placeholder>
          <w:temporary/>
          <w:showingPlcHdr/>
        </w:sdtPr>
        <w:sdtContent>
          <w:r w:rsidR="00AF7456" w:rsidRPr="0003028F">
            <w:rPr>
              <w:webHidden/>
            </w:rPr>
            <w:t>#</w:t>
          </w:r>
        </w:sdtContent>
      </w:sdt>
    </w:p>
    <w:p w14:paraId="5887150D" w14:textId="77777777" w:rsidR="00DC5C4E" w:rsidRPr="00AF7456" w:rsidRDefault="000A3F48" w:rsidP="00AF7456">
      <w:pPr>
        <w:pStyle w:val="Level2"/>
      </w:pPr>
      <w:sdt>
        <w:sdtPr>
          <w:rPr>
            <w:webHidden/>
          </w:rPr>
          <w:id w:val="372579689"/>
          <w:placeholder>
            <w:docPart w:val="12F02B0D9BD74EEEB98D71DBFD226E88"/>
          </w:placeholder>
          <w:temporary/>
          <w:showingPlcHdr/>
        </w:sdtPr>
        <w:sdtContent>
          <w:r w:rsidR="00AF7456" w:rsidRPr="00AF7456">
            <w:t>Section 3.1</w:t>
          </w:r>
        </w:sdtContent>
      </w:sdt>
      <w:r w:rsidR="00DC5C4E" w:rsidRPr="00AF7456">
        <w:rPr>
          <w:webHidden/>
        </w:rPr>
        <w:tab/>
      </w:r>
      <w:sdt>
        <w:sdtPr>
          <w:rPr>
            <w:webHidden/>
          </w:rPr>
          <w:id w:val="372579928"/>
          <w:placeholder>
            <w:docPart w:val="2BB9C8CFC8414EF29B212218C13259FE"/>
          </w:placeholder>
          <w:temporary/>
          <w:showingPlcHdr/>
        </w:sdtPr>
        <w:sdtContent>
          <w:r w:rsidR="00AF7456" w:rsidRPr="00AF7456">
            <w:rPr>
              <w:webHidden/>
            </w:rPr>
            <w:t>#</w:t>
          </w:r>
        </w:sdtContent>
      </w:sdt>
    </w:p>
    <w:p w14:paraId="513F8876" w14:textId="77777777" w:rsidR="00DC5C4E" w:rsidRPr="00AF7456" w:rsidRDefault="000A3F48" w:rsidP="00AF7456">
      <w:pPr>
        <w:pStyle w:val="Level2"/>
      </w:pPr>
      <w:sdt>
        <w:sdtPr>
          <w:rPr>
            <w:webHidden/>
          </w:rPr>
          <w:id w:val="372579717"/>
          <w:placeholder>
            <w:docPart w:val="D4573EDAFBD54B64B8C1E2918E348FE1"/>
          </w:placeholder>
          <w:temporary/>
          <w:showingPlcHdr/>
        </w:sdtPr>
        <w:sdtContent>
          <w:r w:rsidR="00AF7456" w:rsidRPr="00AF7456">
            <w:t>Section 3.2</w:t>
          </w:r>
        </w:sdtContent>
      </w:sdt>
      <w:r w:rsidR="00DC5C4E" w:rsidRPr="00AF7456">
        <w:rPr>
          <w:webHidden/>
        </w:rPr>
        <w:tab/>
      </w:r>
      <w:sdt>
        <w:sdtPr>
          <w:rPr>
            <w:webHidden/>
          </w:rPr>
          <w:id w:val="372579929"/>
          <w:placeholder>
            <w:docPart w:val="8B66219190F74E6292843D097C6195CB"/>
          </w:placeholder>
          <w:temporary/>
          <w:showingPlcHdr/>
        </w:sdtPr>
        <w:sdtContent>
          <w:r w:rsidR="00AF7456" w:rsidRPr="00AF7456">
            <w:rPr>
              <w:webHidden/>
            </w:rPr>
            <w:t>#</w:t>
          </w:r>
        </w:sdtContent>
      </w:sdt>
    </w:p>
    <w:p w14:paraId="0D62F08F" w14:textId="77777777" w:rsidR="00DC5C4E" w:rsidRPr="00AF7456" w:rsidRDefault="000A3F48" w:rsidP="00AF7456">
      <w:pPr>
        <w:pStyle w:val="Level2"/>
      </w:pPr>
      <w:sdt>
        <w:sdtPr>
          <w:rPr>
            <w:webHidden/>
          </w:rPr>
          <w:id w:val="372579745"/>
          <w:placeholder>
            <w:docPart w:val="9C50999A7F8242A58D5E8332843AE814"/>
          </w:placeholder>
          <w:temporary/>
          <w:showingPlcHdr/>
        </w:sdtPr>
        <w:sdtContent>
          <w:r w:rsidR="00AF7456" w:rsidRPr="00AF7456">
            <w:t>Section 3.3</w:t>
          </w:r>
        </w:sdtContent>
      </w:sdt>
      <w:r w:rsidR="00DC5C4E" w:rsidRPr="00AF7456">
        <w:rPr>
          <w:webHidden/>
        </w:rPr>
        <w:tab/>
      </w:r>
      <w:sdt>
        <w:sdtPr>
          <w:rPr>
            <w:webHidden/>
          </w:rPr>
          <w:id w:val="372579930"/>
          <w:placeholder>
            <w:docPart w:val="B1CF4D4C89D94580972BB0D9A08B0D45"/>
          </w:placeholder>
          <w:temporary/>
          <w:showingPlcHdr/>
        </w:sdtPr>
        <w:sdtContent>
          <w:r w:rsidR="00AF7456" w:rsidRPr="00AF7456">
            <w:rPr>
              <w:webHidden/>
            </w:rPr>
            <w:t>#</w:t>
          </w:r>
        </w:sdtContent>
      </w:sdt>
    </w:p>
    <w:p w14:paraId="27B361B0" w14:textId="77777777" w:rsidR="00DC5C4E" w:rsidRPr="00AF7456" w:rsidRDefault="000A3F48" w:rsidP="00AF7456">
      <w:pPr>
        <w:pStyle w:val="Level3"/>
      </w:pPr>
      <w:sdt>
        <w:sdtPr>
          <w:rPr>
            <w:webHidden/>
          </w:rPr>
          <w:id w:val="372579773"/>
          <w:placeholder>
            <w:docPart w:val="6F4D6DBC36AD4D4396D4FA08BF9D624B"/>
          </w:placeholder>
          <w:temporary/>
          <w:showingPlcHdr/>
        </w:sdtPr>
        <w:sdtContent>
          <w:r w:rsidR="00AF7456" w:rsidRPr="00AF7456">
            <w:t>Subsection 3.3.a</w:t>
          </w:r>
        </w:sdtContent>
      </w:sdt>
      <w:r w:rsidR="00DC5C4E" w:rsidRPr="00AF7456">
        <w:rPr>
          <w:webHidden/>
        </w:rPr>
        <w:tab/>
      </w:r>
      <w:sdt>
        <w:sdtPr>
          <w:rPr>
            <w:webHidden/>
          </w:rPr>
          <w:id w:val="372579931"/>
          <w:placeholder>
            <w:docPart w:val="53933EC93C9C4C7EA86B9B31E40C9A02"/>
          </w:placeholder>
          <w:temporary/>
          <w:showingPlcHdr/>
        </w:sdtPr>
        <w:sdtContent>
          <w:r w:rsidR="00AF7456" w:rsidRPr="00AF7456">
            <w:rPr>
              <w:webHidden/>
            </w:rPr>
            <w:t>#</w:t>
          </w:r>
        </w:sdtContent>
      </w:sdt>
    </w:p>
    <w:p w14:paraId="27B75835" w14:textId="77777777" w:rsidR="00DC5C4E" w:rsidRPr="00AF7456" w:rsidRDefault="000A3F48" w:rsidP="00AF7456">
      <w:pPr>
        <w:pStyle w:val="Level3"/>
      </w:pPr>
      <w:sdt>
        <w:sdtPr>
          <w:rPr>
            <w:webHidden/>
          </w:rPr>
          <w:id w:val="372579802"/>
          <w:placeholder>
            <w:docPart w:val="17436CDEAB134615AA5753891A95F0A2"/>
          </w:placeholder>
          <w:temporary/>
          <w:showingPlcHdr/>
        </w:sdtPr>
        <w:sdtContent>
          <w:r w:rsidR="00AF7456" w:rsidRPr="00AF7456">
            <w:t>Subsection 3.3.b</w:t>
          </w:r>
        </w:sdtContent>
      </w:sdt>
      <w:r w:rsidR="00DC5C4E" w:rsidRPr="00AF7456">
        <w:rPr>
          <w:webHidden/>
        </w:rPr>
        <w:tab/>
      </w:r>
      <w:sdt>
        <w:sdtPr>
          <w:rPr>
            <w:webHidden/>
          </w:rPr>
          <w:id w:val="372579932"/>
          <w:placeholder>
            <w:docPart w:val="416B0A9AFD284C6893E715AAC02AB9E8"/>
          </w:placeholder>
          <w:temporary/>
          <w:showingPlcHdr/>
        </w:sdtPr>
        <w:sdtContent>
          <w:r w:rsidR="00AF7456" w:rsidRPr="00AF7456">
            <w:rPr>
              <w:webHidden/>
            </w:rPr>
            <w:t>#</w:t>
          </w:r>
        </w:sdtContent>
      </w:sdt>
    </w:p>
    <w:p w14:paraId="3FBFB6BB" w14:textId="7250C1D5" w:rsidR="00816850" w:rsidRDefault="000A3F48" w:rsidP="00AF7456">
      <w:pPr>
        <w:pStyle w:val="Level3"/>
      </w:pPr>
      <w:sdt>
        <w:sdtPr>
          <w:rPr>
            <w:webHidden/>
          </w:rPr>
          <w:id w:val="372579832"/>
          <w:placeholder>
            <w:docPart w:val="96B6277899F342D1852B6685A3C40558"/>
          </w:placeholder>
          <w:temporary/>
          <w:showingPlcHdr/>
        </w:sdtPr>
        <w:sdtContent>
          <w:r w:rsidR="00AF7456" w:rsidRPr="00AF7456">
            <w:t>Subsection 3.3.c</w:t>
          </w:r>
        </w:sdtContent>
      </w:sdt>
      <w:r w:rsidR="00AF7456" w:rsidRPr="00AF7456">
        <w:rPr>
          <w:webHidden/>
        </w:rPr>
        <w:tab/>
      </w:r>
      <w:sdt>
        <w:sdtPr>
          <w:rPr>
            <w:webHidden/>
          </w:rPr>
          <w:id w:val="372579933"/>
          <w:placeholder>
            <w:docPart w:val="2D68C6B741874FB5B7497716BB098120"/>
          </w:placeholder>
          <w:temporary/>
          <w:showingPlcHdr/>
        </w:sdtPr>
        <w:sdtContent>
          <w:r w:rsidR="00AF7456" w:rsidRPr="00AF7456">
            <w:rPr>
              <w:webHidden/>
            </w:rPr>
            <w:t>#</w:t>
          </w:r>
        </w:sdtContent>
      </w:sdt>
    </w:p>
    <w:p w14:paraId="1F2904D6" w14:textId="03AB5459" w:rsidR="00040D94" w:rsidRDefault="00040D94">
      <w:pPr>
        <w:rPr>
          <w:rFonts w:asciiTheme="majorHAnsi" w:hAnsiTheme="majorHAnsi" w:cs="Times New Roman"/>
          <w:i/>
          <w:iCs/>
        </w:rPr>
      </w:pPr>
      <w:r>
        <w:br w:type="page"/>
      </w:r>
    </w:p>
    <w:p w14:paraId="5ECF7C33" w14:textId="5856173B" w:rsidR="00040D94" w:rsidRDefault="00040D94" w:rsidP="00040D94">
      <w:pPr>
        <w:pStyle w:val="Heading1"/>
      </w:pPr>
      <w:r>
        <w:lastRenderedPageBreak/>
        <w:t>Abstract</w:t>
      </w:r>
    </w:p>
    <w:p w14:paraId="4ED364EB" w14:textId="7AD68CE6" w:rsidR="000A3F48" w:rsidRDefault="00040D94" w:rsidP="000A3F48">
      <w:r>
        <w:tab/>
        <w:t xml:space="preserve">As students, we are taught the </w:t>
      </w:r>
      <w:proofErr w:type="spellStart"/>
      <w:r>
        <w:t>theorectical</w:t>
      </w:r>
      <w:proofErr w:type="spellEnd"/>
      <w:r>
        <w:t xml:space="preserve"> and conceptual ideas and tools that we may apply in private and public sectors after graduation. We are given the opportunity </w:t>
      </w:r>
      <w:r w:rsidR="000A3F48">
        <w:t xml:space="preserve">to apply class room learning to a hand-on project. We (Emmanuel </w:t>
      </w:r>
      <w:proofErr w:type="spellStart"/>
      <w:r w:rsidR="000A3F48">
        <w:t>Ogunkoya</w:t>
      </w:r>
      <w:proofErr w:type="spellEnd"/>
      <w:r w:rsidR="000A3F48">
        <w:t xml:space="preserve">, Jonathan Thomas, </w:t>
      </w:r>
      <w:proofErr w:type="spellStart"/>
      <w:r w:rsidR="000A3F48">
        <w:t>Savorn</w:t>
      </w:r>
      <w:proofErr w:type="spellEnd"/>
      <w:r w:rsidR="000A3F48">
        <w:t xml:space="preserve"> Sam, Christopher Kania and Aaron </w:t>
      </w:r>
      <w:proofErr w:type="spellStart"/>
      <w:r w:rsidR="000A3F48">
        <w:t>Raoofi</w:t>
      </w:r>
      <w:proofErr w:type="spellEnd"/>
      <w:r w:rsidR="000A3F48">
        <w:t>) will take concepts taught in class, along with our cumulative working knowledge in various programming languages, as real-world experiences and apply them in creating a functioning “Learning Management System” which will display various student information as it pertains to a university institute.</w:t>
      </w:r>
    </w:p>
    <w:p w14:paraId="3073FF0F" w14:textId="13E84AEB" w:rsidR="000A3F48" w:rsidRDefault="000A3F48" w:rsidP="000A3F48">
      <w:pPr>
        <w:pStyle w:val="Heading1"/>
      </w:pPr>
      <w:r>
        <w:t>Mission Statement</w:t>
      </w:r>
    </w:p>
    <w:p w14:paraId="3A055A7B" w14:textId="2B6BF46D" w:rsidR="000A3F48" w:rsidRDefault="000A3F48" w:rsidP="000A3F48">
      <w:pPr>
        <w:rPr>
          <w:b/>
          <w:i/>
        </w:rPr>
      </w:pPr>
      <w:r>
        <w:tab/>
        <w:t>The Learning Management System will provide information about a student(s) academic information, such as, student’s name, student’s ID, registered courses in the current semester, each exam’s scores in one course, GPA calculation in the current semester.</w:t>
      </w:r>
    </w:p>
    <w:p w14:paraId="494CC7B0" w14:textId="6BF5BA6D" w:rsidR="000A3F48" w:rsidRDefault="000A3F48" w:rsidP="000A3F48">
      <w:pPr>
        <w:pStyle w:val="Heading1"/>
      </w:pPr>
      <w:r>
        <w:t>Mission Objectives</w:t>
      </w:r>
    </w:p>
    <w:p w14:paraId="4CFDCFD3" w14:textId="684BECDA" w:rsidR="00FA670E" w:rsidRPr="00FA670E" w:rsidRDefault="00FA670E" w:rsidP="00FA670E">
      <w:r>
        <w:t>[TBC]</w:t>
      </w:r>
    </w:p>
    <w:p w14:paraId="6CADF205" w14:textId="56ACD5B3" w:rsidR="000A3F48" w:rsidRDefault="00FA670E" w:rsidP="000A3F48">
      <w:pPr>
        <w:pStyle w:val="Heading1"/>
      </w:pPr>
      <w:r>
        <w:t>Software Project Management Plan (SPMP)</w:t>
      </w:r>
    </w:p>
    <w:p w14:paraId="3F8F186E" w14:textId="56E6B68A" w:rsidR="00FA670E" w:rsidRPr="00FA670E" w:rsidRDefault="00FA670E" w:rsidP="00FA670E">
      <w:r>
        <w:tab/>
        <w:t>Currently, our team will be using the Democratic Team Approach (DTA). As this is an early stage, each member has voluntarily expressed his or her interest and strengths as well as volunteered for various aspects in this project.</w:t>
      </w:r>
    </w:p>
    <w:p w14:paraId="79C614A9" w14:textId="2B5C8277" w:rsidR="00040D94" w:rsidRPr="00040D94" w:rsidRDefault="00040D94" w:rsidP="00040D94"/>
    <w:sectPr w:rsidR="00040D94" w:rsidRPr="00040D94" w:rsidSect="0018737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5340E" w14:textId="77777777" w:rsidR="007A3CC2" w:rsidRDefault="007A3CC2" w:rsidP="00040D94">
      <w:r>
        <w:separator/>
      </w:r>
    </w:p>
  </w:endnote>
  <w:endnote w:type="continuationSeparator" w:id="0">
    <w:p w14:paraId="320F637E" w14:textId="77777777" w:rsidR="007A3CC2" w:rsidRDefault="007A3CC2" w:rsidP="0004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781804"/>
      <w:docPartObj>
        <w:docPartGallery w:val="Page Numbers (Bottom of Page)"/>
        <w:docPartUnique/>
      </w:docPartObj>
    </w:sdtPr>
    <w:sdtEndPr>
      <w:rPr>
        <w:noProof/>
      </w:rPr>
    </w:sdtEndPr>
    <w:sdtContent>
      <w:p w14:paraId="3A012276" w14:textId="3DE87A5B" w:rsidR="000A3F48" w:rsidRDefault="000A3F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916DB" w14:textId="77777777" w:rsidR="000A3F48" w:rsidRDefault="000A3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35F5B" w14:textId="77777777" w:rsidR="007A3CC2" w:rsidRDefault="007A3CC2" w:rsidP="00040D94">
      <w:r>
        <w:separator/>
      </w:r>
    </w:p>
  </w:footnote>
  <w:footnote w:type="continuationSeparator" w:id="0">
    <w:p w14:paraId="71973AF8" w14:textId="77777777" w:rsidR="007A3CC2" w:rsidRDefault="007A3CC2" w:rsidP="00040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94"/>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0D94"/>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3F48"/>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3CC2"/>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70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332C2"/>
  <w15:docId w15:val="{96976B98-F219-42F9-9CEC-B7A91CAF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nhideWhenUsed/>
    <w:rsid w:val="00040D94"/>
    <w:pPr>
      <w:tabs>
        <w:tab w:val="center" w:pos="4680"/>
        <w:tab w:val="right" w:pos="9360"/>
      </w:tabs>
    </w:pPr>
  </w:style>
  <w:style w:type="character" w:customStyle="1" w:styleId="HeaderChar">
    <w:name w:val="Header Char"/>
    <w:basedOn w:val="DefaultParagraphFont"/>
    <w:link w:val="Header"/>
    <w:rsid w:val="00040D94"/>
    <w:rPr>
      <w:rFonts w:asciiTheme="minorHAnsi" w:hAnsiTheme="minorHAnsi" w:cs="Arial"/>
    </w:rPr>
  </w:style>
  <w:style w:type="paragraph" w:styleId="Footer">
    <w:name w:val="footer"/>
    <w:basedOn w:val="Normal"/>
    <w:link w:val="FooterChar"/>
    <w:uiPriority w:val="99"/>
    <w:unhideWhenUsed/>
    <w:rsid w:val="00040D94"/>
    <w:pPr>
      <w:tabs>
        <w:tab w:val="center" w:pos="4680"/>
        <w:tab w:val="right" w:pos="9360"/>
      </w:tabs>
    </w:pPr>
  </w:style>
  <w:style w:type="character" w:customStyle="1" w:styleId="FooterChar">
    <w:name w:val="Footer Char"/>
    <w:basedOn w:val="DefaultParagraphFont"/>
    <w:link w:val="Footer"/>
    <w:uiPriority w:val="99"/>
    <w:rsid w:val="00040D94"/>
    <w:rPr>
      <w:rFonts w:asciiTheme="minorHAnsi" w:hAnsi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l\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D1EA8858F54A24A53EC6947A01C349"/>
        <w:category>
          <w:name w:val="General"/>
          <w:gallery w:val="placeholder"/>
        </w:category>
        <w:types>
          <w:type w:val="bbPlcHdr"/>
        </w:types>
        <w:behaviors>
          <w:behavior w:val="content"/>
        </w:behaviors>
        <w:guid w:val="{7E3E4C2F-8DF6-4688-951B-D26AF8319E8E}"/>
      </w:docPartPr>
      <w:docPartBody>
        <w:p w:rsidR="00000000" w:rsidRDefault="00683073">
          <w:pPr>
            <w:pStyle w:val="85D1EA8858F54A24A53EC6947A01C349"/>
          </w:pPr>
          <w:r w:rsidRPr="00DC5C4E">
            <w:rPr>
              <w:rStyle w:val="Level3CharChar"/>
              <w:rFonts w:eastAsiaTheme="minorEastAsia"/>
            </w:rPr>
            <w:t>Subsection 2.2.b</w:t>
          </w:r>
        </w:p>
      </w:docPartBody>
    </w:docPart>
    <w:docPart>
      <w:docPartPr>
        <w:name w:val="ED7BCFEACA964FF7A2731F58549126EA"/>
        <w:category>
          <w:name w:val="General"/>
          <w:gallery w:val="placeholder"/>
        </w:category>
        <w:types>
          <w:type w:val="bbPlcHdr"/>
        </w:types>
        <w:behaviors>
          <w:behavior w:val="content"/>
        </w:behaviors>
        <w:guid w:val="{B158F526-635D-414C-A7FB-6F39FA5E68F9}"/>
      </w:docPartPr>
      <w:docPartBody>
        <w:p w:rsidR="00000000" w:rsidRDefault="00683073">
          <w:pPr>
            <w:pStyle w:val="ED7BCFEACA964FF7A2731F58549126EA"/>
          </w:pPr>
          <w:r>
            <w:rPr>
              <w:noProof/>
              <w:webHidden/>
              <w:color w:val="000000"/>
            </w:rPr>
            <w:t>#</w:t>
          </w:r>
        </w:p>
      </w:docPartBody>
    </w:docPart>
    <w:docPart>
      <w:docPartPr>
        <w:name w:val="B4F2B32DB9E74AF0849D7CCFB65DE5DC"/>
        <w:category>
          <w:name w:val="General"/>
          <w:gallery w:val="placeholder"/>
        </w:category>
        <w:types>
          <w:type w:val="bbPlcHdr"/>
        </w:types>
        <w:behaviors>
          <w:behavior w:val="content"/>
        </w:behaviors>
        <w:guid w:val="{75990BDA-CD71-4955-9225-A95424E97877}"/>
      </w:docPartPr>
      <w:docPartBody>
        <w:p w:rsidR="00000000" w:rsidRDefault="00683073">
          <w:pPr>
            <w:pStyle w:val="B4F2B32DB9E74AF0849D7CCFB65DE5DC"/>
          </w:pPr>
          <w:r w:rsidRPr="00DC5C4E">
            <w:rPr>
              <w:rStyle w:val="Level3CharChar"/>
              <w:rFonts w:eastAsiaTheme="minorEastAsia"/>
            </w:rPr>
            <w:t>Subsection 2.2.c</w:t>
          </w:r>
        </w:p>
      </w:docPartBody>
    </w:docPart>
    <w:docPart>
      <w:docPartPr>
        <w:name w:val="3C3DDFA5DAA647C4A141F43F0273F834"/>
        <w:category>
          <w:name w:val="General"/>
          <w:gallery w:val="placeholder"/>
        </w:category>
        <w:types>
          <w:type w:val="bbPlcHdr"/>
        </w:types>
        <w:behaviors>
          <w:behavior w:val="content"/>
        </w:behaviors>
        <w:guid w:val="{6E8803E4-2817-4848-9B61-F2FCF5C727FB}"/>
      </w:docPartPr>
      <w:docPartBody>
        <w:p w:rsidR="00000000" w:rsidRDefault="00683073">
          <w:pPr>
            <w:pStyle w:val="3C3DDFA5DAA647C4A141F43F0273F834"/>
          </w:pPr>
          <w:r>
            <w:rPr>
              <w:noProof/>
              <w:webHidden/>
              <w:color w:val="000000"/>
            </w:rPr>
            <w:t>#</w:t>
          </w:r>
        </w:p>
      </w:docPartBody>
    </w:docPart>
    <w:docPart>
      <w:docPartPr>
        <w:name w:val="34A4E1DE462A47148B00973C84774033"/>
        <w:category>
          <w:name w:val="General"/>
          <w:gallery w:val="placeholder"/>
        </w:category>
        <w:types>
          <w:type w:val="bbPlcHdr"/>
        </w:types>
        <w:behaviors>
          <w:behavior w:val="content"/>
        </w:behaviors>
        <w:guid w:val="{4EB1E64A-413C-45C8-82E6-77FD4599AFE5}"/>
      </w:docPartPr>
      <w:docPartBody>
        <w:p w:rsidR="00000000" w:rsidRDefault="00683073">
          <w:pPr>
            <w:pStyle w:val="34A4E1DE462A47148B00973C84774033"/>
          </w:pPr>
          <w:r w:rsidRPr="00DC5C4E">
            <w:rPr>
              <w:rStyle w:val="Level2Char"/>
              <w:rFonts w:eastAsiaTheme="minorEastAsia"/>
            </w:rPr>
            <w:t>Section 2.3</w:t>
          </w:r>
        </w:p>
      </w:docPartBody>
    </w:docPart>
    <w:docPart>
      <w:docPartPr>
        <w:name w:val="9A992692F7AD44EE88E1F6C0EDED6884"/>
        <w:category>
          <w:name w:val="General"/>
          <w:gallery w:val="placeholder"/>
        </w:category>
        <w:types>
          <w:type w:val="bbPlcHdr"/>
        </w:types>
        <w:behaviors>
          <w:behavior w:val="content"/>
        </w:behaviors>
        <w:guid w:val="{AEDADA2E-B7E9-4CB3-AD12-A3C1403E89FA}"/>
      </w:docPartPr>
      <w:docPartBody>
        <w:p w:rsidR="00000000" w:rsidRDefault="00683073">
          <w:pPr>
            <w:pStyle w:val="9A992692F7AD44EE88E1F6C0EDED6884"/>
          </w:pPr>
          <w:r>
            <w:rPr>
              <w:noProof/>
              <w:webHidden/>
              <w:color w:val="000000"/>
            </w:rPr>
            <w:t>#</w:t>
          </w:r>
        </w:p>
      </w:docPartBody>
    </w:docPart>
    <w:docPart>
      <w:docPartPr>
        <w:name w:val="EBA157FE33A8436E8646B80440EE5544"/>
        <w:category>
          <w:name w:val="General"/>
          <w:gallery w:val="placeholder"/>
        </w:category>
        <w:types>
          <w:type w:val="bbPlcHdr"/>
        </w:types>
        <w:behaviors>
          <w:behavior w:val="content"/>
        </w:behaviors>
        <w:guid w:val="{E4535F97-2E9B-4879-B506-C9A5FBBC5E5B}"/>
      </w:docPartPr>
      <w:docPartBody>
        <w:p w:rsidR="00000000" w:rsidRDefault="00683073">
          <w:pPr>
            <w:pStyle w:val="EBA157FE33A8436E8646B80440EE5544"/>
          </w:pPr>
          <w:r w:rsidRPr="00DC5C4E">
            <w:rPr>
              <w:rStyle w:val="Level1Char"/>
              <w:rFonts w:eastAsiaTheme="minorEastAsia"/>
            </w:rPr>
            <w:t>Chapter 3</w:t>
          </w:r>
        </w:p>
      </w:docPartBody>
    </w:docPart>
    <w:docPart>
      <w:docPartPr>
        <w:name w:val="82E637DA1AC142D981B258BED84F935E"/>
        <w:category>
          <w:name w:val="General"/>
          <w:gallery w:val="placeholder"/>
        </w:category>
        <w:types>
          <w:type w:val="bbPlcHdr"/>
        </w:types>
        <w:behaviors>
          <w:behavior w:val="content"/>
        </w:behaviors>
        <w:guid w:val="{25C37F40-C63E-4E0A-8556-B8F6306FCC68}"/>
      </w:docPartPr>
      <w:docPartBody>
        <w:p w:rsidR="00000000" w:rsidRDefault="00683073">
          <w:pPr>
            <w:pStyle w:val="82E637DA1AC142D981B258BED84F935E"/>
          </w:pPr>
          <w:r>
            <w:rPr>
              <w:noProof/>
              <w:webHidden/>
              <w:color w:val="000000"/>
            </w:rPr>
            <w:t>#</w:t>
          </w:r>
        </w:p>
      </w:docPartBody>
    </w:docPart>
    <w:docPart>
      <w:docPartPr>
        <w:name w:val="12F02B0D9BD74EEEB98D71DBFD226E88"/>
        <w:category>
          <w:name w:val="General"/>
          <w:gallery w:val="placeholder"/>
        </w:category>
        <w:types>
          <w:type w:val="bbPlcHdr"/>
        </w:types>
        <w:behaviors>
          <w:behavior w:val="content"/>
        </w:behaviors>
        <w:guid w:val="{F4061E95-AD47-49F7-B467-D29C6ACDE401}"/>
      </w:docPartPr>
      <w:docPartBody>
        <w:p w:rsidR="00000000" w:rsidRDefault="00683073">
          <w:pPr>
            <w:pStyle w:val="12F02B0D9BD74EEEB98D71DBFD226E88"/>
          </w:pPr>
          <w:r w:rsidRPr="00DC5C4E">
            <w:rPr>
              <w:rStyle w:val="Level2Char"/>
              <w:rFonts w:eastAsiaTheme="minorEastAsia"/>
            </w:rPr>
            <w:t>Section 3.1</w:t>
          </w:r>
        </w:p>
      </w:docPartBody>
    </w:docPart>
    <w:docPart>
      <w:docPartPr>
        <w:name w:val="2BB9C8CFC8414EF29B212218C13259FE"/>
        <w:category>
          <w:name w:val="General"/>
          <w:gallery w:val="placeholder"/>
        </w:category>
        <w:types>
          <w:type w:val="bbPlcHdr"/>
        </w:types>
        <w:behaviors>
          <w:behavior w:val="content"/>
        </w:behaviors>
        <w:guid w:val="{F0A7142A-22BE-43E6-B3E2-A66AC2ED2791}"/>
      </w:docPartPr>
      <w:docPartBody>
        <w:p w:rsidR="00000000" w:rsidRDefault="00683073">
          <w:pPr>
            <w:pStyle w:val="2BB9C8CFC8414EF29B212218C13259FE"/>
          </w:pPr>
          <w:r>
            <w:rPr>
              <w:noProof/>
              <w:webHidden/>
              <w:color w:val="000000"/>
            </w:rPr>
            <w:t>#</w:t>
          </w:r>
        </w:p>
      </w:docPartBody>
    </w:docPart>
    <w:docPart>
      <w:docPartPr>
        <w:name w:val="D4573EDAFBD54B64B8C1E2918E348FE1"/>
        <w:category>
          <w:name w:val="General"/>
          <w:gallery w:val="placeholder"/>
        </w:category>
        <w:types>
          <w:type w:val="bbPlcHdr"/>
        </w:types>
        <w:behaviors>
          <w:behavior w:val="content"/>
        </w:behaviors>
        <w:guid w:val="{D4CE511B-29C3-4DFD-9D82-89B6B4C178E8}"/>
      </w:docPartPr>
      <w:docPartBody>
        <w:p w:rsidR="00000000" w:rsidRDefault="00683073">
          <w:pPr>
            <w:pStyle w:val="D4573EDAFBD54B64B8C1E2918E348FE1"/>
          </w:pPr>
          <w:r w:rsidRPr="00DC5C4E">
            <w:rPr>
              <w:rStyle w:val="Level2Char"/>
              <w:rFonts w:eastAsiaTheme="minorEastAsia"/>
            </w:rPr>
            <w:t xml:space="preserve">Section </w:t>
          </w:r>
          <w:r w:rsidRPr="00DC5C4E">
            <w:rPr>
              <w:rStyle w:val="Level2Char"/>
              <w:rFonts w:eastAsiaTheme="minorEastAsia"/>
            </w:rPr>
            <w:t>3.2</w:t>
          </w:r>
        </w:p>
      </w:docPartBody>
    </w:docPart>
    <w:docPart>
      <w:docPartPr>
        <w:name w:val="8B66219190F74E6292843D097C6195CB"/>
        <w:category>
          <w:name w:val="General"/>
          <w:gallery w:val="placeholder"/>
        </w:category>
        <w:types>
          <w:type w:val="bbPlcHdr"/>
        </w:types>
        <w:behaviors>
          <w:behavior w:val="content"/>
        </w:behaviors>
        <w:guid w:val="{FDDD6976-0157-46BE-AFB6-71A65128AEEB}"/>
      </w:docPartPr>
      <w:docPartBody>
        <w:p w:rsidR="00000000" w:rsidRDefault="00683073">
          <w:pPr>
            <w:pStyle w:val="8B66219190F74E6292843D097C6195CB"/>
          </w:pPr>
          <w:r>
            <w:rPr>
              <w:noProof/>
              <w:webHidden/>
              <w:color w:val="000000"/>
            </w:rPr>
            <w:t>#</w:t>
          </w:r>
        </w:p>
      </w:docPartBody>
    </w:docPart>
    <w:docPart>
      <w:docPartPr>
        <w:name w:val="9C50999A7F8242A58D5E8332843AE814"/>
        <w:category>
          <w:name w:val="General"/>
          <w:gallery w:val="placeholder"/>
        </w:category>
        <w:types>
          <w:type w:val="bbPlcHdr"/>
        </w:types>
        <w:behaviors>
          <w:behavior w:val="content"/>
        </w:behaviors>
        <w:guid w:val="{8E470E21-D9F7-4E3E-B159-E4517986586E}"/>
      </w:docPartPr>
      <w:docPartBody>
        <w:p w:rsidR="00000000" w:rsidRDefault="00683073">
          <w:pPr>
            <w:pStyle w:val="9C50999A7F8242A58D5E8332843AE814"/>
          </w:pPr>
          <w:r w:rsidRPr="00DC5C4E">
            <w:rPr>
              <w:rStyle w:val="Level2Char"/>
              <w:rFonts w:eastAsiaTheme="minorEastAsia"/>
            </w:rPr>
            <w:t>Section 3.3</w:t>
          </w:r>
        </w:p>
      </w:docPartBody>
    </w:docPart>
    <w:docPart>
      <w:docPartPr>
        <w:name w:val="B1CF4D4C89D94580972BB0D9A08B0D45"/>
        <w:category>
          <w:name w:val="General"/>
          <w:gallery w:val="placeholder"/>
        </w:category>
        <w:types>
          <w:type w:val="bbPlcHdr"/>
        </w:types>
        <w:behaviors>
          <w:behavior w:val="content"/>
        </w:behaviors>
        <w:guid w:val="{7108DE58-CF0A-455C-B5CE-F0038340D2E9}"/>
      </w:docPartPr>
      <w:docPartBody>
        <w:p w:rsidR="00000000" w:rsidRDefault="00683073">
          <w:pPr>
            <w:pStyle w:val="B1CF4D4C89D94580972BB0D9A08B0D45"/>
          </w:pPr>
          <w:r>
            <w:rPr>
              <w:noProof/>
              <w:webHidden/>
              <w:color w:val="000000"/>
            </w:rPr>
            <w:t>#</w:t>
          </w:r>
        </w:p>
      </w:docPartBody>
    </w:docPart>
    <w:docPart>
      <w:docPartPr>
        <w:name w:val="6F4D6DBC36AD4D4396D4FA08BF9D624B"/>
        <w:category>
          <w:name w:val="General"/>
          <w:gallery w:val="placeholder"/>
        </w:category>
        <w:types>
          <w:type w:val="bbPlcHdr"/>
        </w:types>
        <w:behaviors>
          <w:behavior w:val="content"/>
        </w:behaviors>
        <w:guid w:val="{AAE00FF3-6E21-4EF7-B7D7-C4105FF4A148}"/>
      </w:docPartPr>
      <w:docPartBody>
        <w:p w:rsidR="00000000" w:rsidRDefault="00683073">
          <w:pPr>
            <w:pStyle w:val="6F4D6DBC36AD4D4396D4FA08BF9D624B"/>
          </w:pPr>
          <w:r w:rsidRPr="00DC5C4E">
            <w:rPr>
              <w:rStyle w:val="Level3CharChar"/>
              <w:rFonts w:eastAsiaTheme="minorEastAsia"/>
            </w:rPr>
            <w:t>Subsection 3.3.a</w:t>
          </w:r>
        </w:p>
      </w:docPartBody>
    </w:docPart>
    <w:docPart>
      <w:docPartPr>
        <w:name w:val="53933EC93C9C4C7EA86B9B31E40C9A02"/>
        <w:category>
          <w:name w:val="General"/>
          <w:gallery w:val="placeholder"/>
        </w:category>
        <w:types>
          <w:type w:val="bbPlcHdr"/>
        </w:types>
        <w:behaviors>
          <w:behavior w:val="content"/>
        </w:behaviors>
        <w:guid w:val="{6DC40780-1B7A-43F7-AB40-0302C300BAE8}"/>
      </w:docPartPr>
      <w:docPartBody>
        <w:p w:rsidR="00000000" w:rsidRDefault="00683073">
          <w:pPr>
            <w:pStyle w:val="53933EC93C9C4C7EA86B9B31E40C9A02"/>
          </w:pPr>
          <w:r>
            <w:rPr>
              <w:noProof/>
              <w:webHidden/>
              <w:color w:val="000000"/>
            </w:rPr>
            <w:t>#</w:t>
          </w:r>
        </w:p>
      </w:docPartBody>
    </w:docPart>
    <w:docPart>
      <w:docPartPr>
        <w:name w:val="17436CDEAB134615AA5753891A95F0A2"/>
        <w:category>
          <w:name w:val="General"/>
          <w:gallery w:val="placeholder"/>
        </w:category>
        <w:types>
          <w:type w:val="bbPlcHdr"/>
        </w:types>
        <w:behaviors>
          <w:behavior w:val="content"/>
        </w:behaviors>
        <w:guid w:val="{510511D7-D8DC-46DF-B8B1-848A82C06D3B}"/>
      </w:docPartPr>
      <w:docPartBody>
        <w:p w:rsidR="00000000" w:rsidRDefault="00683073">
          <w:pPr>
            <w:pStyle w:val="17436CDEAB134615AA5753891A95F0A2"/>
          </w:pPr>
          <w:r w:rsidRPr="00DC5C4E">
            <w:rPr>
              <w:rStyle w:val="Level3CharChar"/>
              <w:rFonts w:eastAsiaTheme="minorEastAsia"/>
            </w:rPr>
            <w:t>Subsection 3.3.b</w:t>
          </w:r>
        </w:p>
      </w:docPartBody>
    </w:docPart>
    <w:docPart>
      <w:docPartPr>
        <w:name w:val="416B0A9AFD284C6893E715AAC02AB9E8"/>
        <w:category>
          <w:name w:val="General"/>
          <w:gallery w:val="placeholder"/>
        </w:category>
        <w:types>
          <w:type w:val="bbPlcHdr"/>
        </w:types>
        <w:behaviors>
          <w:behavior w:val="content"/>
        </w:behaviors>
        <w:guid w:val="{8FCB8C1B-E053-49E9-8004-F29BE89B8234}"/>
      </w:docPartPr>
      <w:docPartBody>
        <w:p w:rsidR="00000000" w:rsidRDefault="00683073">
          <w:pPr>
            <w:pStyle w:val="416B0A9AFD284C6893E715AAC02AB9E8"/>
          </w:pPr>
          <w:r>
            <w:rPr>
              <w:noProof/>
              <w:webHidden/>
              <w:color w:val="000000"/>
            </w:rPr>
            <w:t>#</w:t>
          </w:r>
        </w:p>
      </w:docPartBody>
    </w:docPart>
    <w:docPart>
      <w:docPartPr>
        <w:name w:val="96B6277899F342D1852B6685A3C40558"/>
        <w:category>
          <w:name w:val="General"/>
          <w:gallery w:val="placeholder"/>
        </w:category>
        <w:types>
          <w:type w:val="bbPlcHdr"/>
        </w:types>
        <w:behaviors>
          <w:behavior w:val="content"/>
        </w:behaviors>
        <w:guid w:val="{21495FB8-735C-4D5F-A596-93CA61678B58}"/>
      </w:docPartPr>
      <w:docPartBody>
        <w:p w:rsidR="00000000" w:rsidRDefault="00683073">
          <w:pPr>
            <w:pStyle w:val="96B6277899F342D1852B6685A3C40558"/>
          </w:pPr>
          <w:r w:rsidRPr="00DC5C4E">
            <w:rPr>
              <w:rStyle w:val="Level3CharChar"/>
              <w:rFonts w:eastAsiaTheme="minorEastAsia"/>
            </w:rPr>
            <w:t>Subsection 3.3.c</w:t>
          </w:r>
        </w:p>
      </w:docPartBody>
    </w:docPart>
    <w:docPart>
      <w:docPartPr>
        <w:name w:val="2D68C6B741874FB5B7497716BB098120"/>
        <w:category>
          <w:name w:val="General"/>
          <w:gallery w:val="placeholder"/>
        </w:category>
        <w:types>
          <w:type w:val="bbPlcHdr"/>
        </w:types>
        <w:behaviors>
          <w:behavior w:val="content"/>
        </w:behaviors>
        <w:guid w:val="{76B99827-AE23-41D3-A1E7-2779CBB69CBB}"/>
      </w:docPartPr>
      <w:docPartBody>
        <w:p w:rsidR="00000000" w:rsidRDefault="00683073">
          <w:pPr>
            <w:pStyle w:val="2D68C6B741874FB5B7497716BB098120"/>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73"/>
    <w:rsid w:val="0068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FC90BCF95D034B99BED866538E2FA710">
    <w:name w:val="FC90BCF95D034B99BED866538E2FA710"/>
  </w:style>
  <w:style w:type="paragraph" w:customStyle="1" w:styleId="7A53AAD77C0D4321B438717757776547">
    <w:name w:val="7A53AAD77C0D4321B438717757776547"/>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7CB6EDFE8DF54AAF83C3FDE23B66E99F">
    <w:name w:val="7CB6EDFE8DF54AAF83C3FDE23B66E99F"/>
  </w:style>
  <w:style w:type="paragraph" w:customStyle="1" w:styleId="19FE7D40372E4DDE8D8FD6E01A5E4EF3">
    <w:name w:val="19FE7D40372E4DDE8D8FD6E01A5E4EF3"/>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10A945131709455F9C44EC17945DBF63">
    <w:name w:val="10A945131709455F9C44EC17945DBF63"/>
  </w:style>
  <w:style w:type="paragraph" w:customStyle="1" w:styleId="7FEFF6BBF5C24D4B9580331C57CC7CD1">
    <w:name w:val="7FEFF6BBF5C24D4B9580331C57CC7CD1"/>
  </w:style>
  <w:style w:type="paragraph" w:customStyle="1" w:styleId="DF8B4EC27A394FE98D726B5BBA270379">
    <w:name w:val="DF8B4EC27A394FE98D726B5BBA270379"/>
  </w:style>
  <w:style w:type="paragraph" w:customStyle="1" w:styleId="DB8B4299DC214681A5CB7744C1345D06">
    <w:name w:val="DB8B4299DC214681A5CB7744C1345D06"/>
  </w:style>
  <w:style w:type="paragraph" w:customStyle="1" w:styleId="26E4101C5A5A44F795E0185457273B9C">
    <w:name w:val="26E4101C5A5A44F795E0185457273B9C"/>
  </w:style>
  <w:style w:type="paragraph" w:customStyle="1" w:styleId="08D3D5B852CF4880874FF01FF5734D73">
    <w:name w:val="08D3D5B852CF4880874FF01FF5734D73"/>
  </w:style>
  <w:style w:type="paragraph" w:customStyle="1" w:styleId="A8CB5117EE504B399EF6BB7BBD6E096C">
    <w:name w:val="A8CB5117EE504B399EF6BB7BBD6E096C"/>
  </w:style>
  <w:style w:type="paragraph" w:customStyle="1" w:styleId="9599960544F74DAEB594615A4A265E26">
    <w:name w:val="9599960544F74DAEB594615A4A265E26"/>
  </w:style>
  <w:style w:type="paragraph" w:customStyle="1" w:styleId="422FACF1792649038DA35A832B97CB08">
    <w:name w:val="422FACF1792649038DA35A832B97CB08"/>
  </w:style>
  <w:style w:type="paragraph" w:customStyle="1" w:styleId="E5C3A76067644A87B8B082335F787F11">
    <w:name w:val="E5C3A76067644A87B8B082335F787F11"/>
  </w:style>
  <w:style w:type="paragraph" w:customStyle="1" w:styleId="8B04D3F6DBB843AE84D2B5A413163845">
    <w:name w:val="8B04D3F6DBB843AE84D2B5A413163845"/>
  </w:style>
  <w:style w:type="paragraph" w:customStyle="1" w:styleId="E164CF4FCC234FFCBE1EC075E8BD9C77">
    <w:name w:val="E164CF4FCC234FFCBE1EC075E8BD9C77"/>
  </w:style>
  <w:style w:type="paragraph" w:customStyle="1" w:styleId="DF63116F3E284B629006DFEDFED2775B">
    <w:name w:val="DF63116F3E284B629006DFEDFED2775B"/>
  </w:style>
  <w:style w:type="paragraph" w:customStyle="1" w:styleId="5910C190536B46BC99A11F202E8D7575">
    <w:name w:val="5910C190536B46BC99A11F202E8D7575"/>
  </w:style>
  <w:style w:type="paragraph" w:customStyle="1" w:styleId="999BB8BB28084518AFEEEF07D881076D">
    <w:name w:val="999BB8BB28084518AFEEEF07D881076D"/>
  </w:style>
  <w:style w:type="paragraph" w:customStyle="1" w:styleId="1F91155A3418479E85DCCBA905789465">
    <w:name w:val="1F91155A3418479E85DCCBA905789465"/>
  </w:style>
  <w:style w:type="paragraph" w:customStyle="1" w:styleId="A99AE14E1A114FA1B915EA668FBA9166">
    <w:name w:val="A99AE14E1A114FA1B915EA668FBA9166"/>
  </w:style>
  <w:style w:type="paragraph" w:customStyle="1" w:styleId="FA7CC31FE84A42408B431FF22573E963">
    <w:name w:val="FA7CC31FE84A42408B431FF22573E963"/>
  </w:style>
  <w:style w:type="paragraph" w:customStyle="1" w:styleId="85D1EA8858F54A24A53EC6947A01C349">
    <w:name w:val="85D1EA8858F54A24A53EC6947A01C349"/>
  </w:style>
  <w:style w:type="paragraph" w:customStyle="1" w:styleId="ED7BCFEACA964FF7A2731F58549126EA">
    <w:name w:val="ED7BCFEACA964FF7A2731F58549126EA"/>
  </w:style>
  <w:style w:type="paragraph" w:customStyle="1" w:styleId="B4F2B32DB9E74AF0849D7CCFB65DE5DC">
    <w:name w:val="B4F2B32DB9E74AF0849D7CCFB65DE5DC"/>
  </w:style>
  <w:style w:type="paragraph" w:customStyle="1" w:styleId="3C3DDFA5DAA647C4A141F43F0273F834">
    <w:name w:val="3C3DDFA5DAA647C4A141F43F0273F834"/>
  </w:style>
  <w:style w:type="paragraph" w:customStyle="1" w:styleId="34A4E1DE462A47148B00973C84774033">
    <w:name w:val="34A4E1DE462A47148B00973C84774033"/>
  </w:style>
  <w:style w:type="paragraph" w:customStyle="1" w:styleId="9A992692F7AD44EE88E1F6C0EDED6884">
    <w:name w:val="9A992692F7AD44EE88E1F6C0EDED6884"/>
  </w:style>
  <w:style w:type="paragraph" w:customStyle="1" w:styleId="EBA157FE33A8436E8646B80440EE5544">
    <w:name w:val="EBA157FE33A8436E8646B80440EE5544"/>
  </w:style>
  <w:style w:type="paragraph" w:customStyle="1" w:styleId="82E637DA1AC142D981B258BED84F935E">
    <w:name w:val="82E637DA1AC142D981B258BED84F935E"/>
  </w:style>
  <w:style w:type="paragraph" w:customStyle="1" w:styleId="12F02B0D9BD74EEEB98D71DBFD226E88">
    <w:name w:val="12F02B0D9BD74EEEB98D71DBFD226E88"/>
  </w:style>
  <w:style w:type="paragraph" w:customStyle="1" w:styleId="2BB9C8CFC8414EF29B212218C13259FE">
    <w:name w:val="2BB9C8CFC8414EF29B212218C13259FE"/>
  </w:style>
  <w:style w:type="paragraph" w:customStyle="1" w:styleId="D4573EDAFBD54B64B8C1E2918E348FE1">
    <w:name w:val="D4573EDAFBD54B64B8C1E2918E348FE1"/>
  </w:style>
  <w:style w:type="paragraph" w:customStyle="1" w:styleId="8B66219190F74E6292843D097C6195CB">
    <w:name w:val="8B66219190F74E6292843D097C6195CB"/>
  </w:style>
  <w:style w:type="paragraph" w:customStyle="1" w:styleId="9C50999A7F8242A58D5E8332843AE814">
    <w:name w:val="9C50999A7F8242A58D5E8332843AE814"/>
  </w:style>
  <w:style w:type="paragraph" w:customStyle="1" w:styleId="B1CF4D4C89D94580972BB0D9A08B0D45">
    <w:name w:val="B1CF4D4C89D94580972BB0D9A08B0D45"/>
  </w:style>
  <w:style w:type="paragraph" w:customStyle="1" w:styleId="6F4D6DBC36AD4D4396D4FA08BF9D624B">
    <w:name w:val="6F4D6DBC36AD4D4396D4FA08BF9D624B"/>
  </w:style>
  <w:style w:type="paragraph" w:customStyle="1" w:styleId="53933EC93C9C4C7EA86B9B31E40C9A02">
    <w:name w:val="53933EC93C9C4C7EA86B9B31E40C9A02"/>
  </w:style>
  <w:style w:type="paragraph" w:customStyle="1" w:styleId="17436CDEAB134615AA5753891A95F0A2">
    <w:name w:val="17436CDEAB134615AA5753891A95F0A2"/>
  </w:style>
  <w:style w:type="paragraph" w:customStyle="1" w:styleId="416B0A9AFD284C6893E715AAC02AB9E8">
    <w:name w:val="416B0A9AFD284C6893E715AAC02AB9E8"/>
  </w:style>
  <w:style w:type="paragraph" w:customStyle="1" w:styleId="96B6277899F342D1852B6685A3C40558">
    <w:name w:val="96B6277899F342D1852B6685A3C40558"/>
  </w:style>
  <w:style w:type="paragraph" w:customStyle="1" w:styleId="2D68C6B741874FB5B7497716BB098120">
    <w:name w:val="2D68C6B741874FB5B7497716BB098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30</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Mike Thomas</dc:creator>
  <cp:keywords/>
  <cp:lastModifiedBy>Mike Thomas</cp:lastModifiedBy>
  <cp:revision>1</cp:revision>
  <dcterms:created xsi:type="dcterms:W3CDTF">2019-02-08T16:45:00Z</dcterms:created>
  <dcterms:modified xsi:type="dcterms:W3CDTF">2019-02-08T17:15:00Z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